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id w:val="4805016"/>
        <w:placeholder>
          <w:docPart w:val="764A70A2BFF244698E5F69986F56636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6FABC259" w14:textId="77777777" w:rsidR="00604D04" w:rsidRDefault="00E2674C">
          <w:pPr>
            <w:pStyle w:val="YourName"/>
          </w:pPr>
          <w:r>
            <w:t>Jihyeon Je</w:t>
          </w:r>
        </w:p>
      </w:sdtContent>
    </w:sdt>
    <w:p w14:paraId="2B4BB7BC" w14:textId="77777777" w:rsidR="00604D04" w:rsidRDefault="00E2674C">
      <w:pPr>
        <w:pStyle w:val="ContactInformation"/>
      </w:pPr>
      <w:r>
        <w:t>115 College Street</w:t>
      </w:r>
      <w:r w:rsidR="00087C00">
        <w:t xml:space="preserve">, </w:t>
      </w:r>
      <w:r>
        <w:t>Hudson, OH 44236</w:t>
      </w:r>
      <w:r w:rsidR="00724D82">
        <w:t xml:space="preserve"> </w:t>
      </w:r>
      <w:r w:rsidR="00087C00">
        <w:t xml:space="preserve">| </w:t>
      </w:r>
      <w:r>
        <w:t>jej19@wra.net</w:t>
      </w:r>
    </w:p>
    <w:p w14:paraId="12D47FCA" w14:textId="77777777" w:rsidR="00604D04" w:rsidRDefault="00087C00">
      <w:pPr>
        <w:pStyle w:val="SectionHeading"/>
      </w:pPr>
      <w:r>
        <w:t>EDUCATION</w:t>
      </w:r>
    </w:p>
    <w:p w14:paraId="7D372FB6" w14:textId="77777777" w:rsidR="00604D04" w:rsidRDefault="00E2674C">
      <w:pPr>
        <w:pStyle w:val="Location"/>
      </w:pPr>
      <w:r>
        <w:t>Western Reserve Academy, Hudson, OH</w:t>
      </w:r>
    </w:p>
    <w:p w14:paraId="492E5652" w14:textId="77777777" w:rsidR="00604D04" w:rsidRDefault="00CB27C9">
      <w:pPr>
        <w:pStyle w:val="JobTitle"/>
      </w:pPr>
      <w:r>
        <w:t>College preparatory program</w:t>
      </w:r>
      <w:r w:rsidR="00087C00">
        <w:tab/>
      </w:r>
      <w:sdt>
        <w:sdtPr>
          <w:id w:val="275215203"/>
          <w:placeholder>
            <w:docPart w:val="AEAFFB12D4E041B88C57F2C2CA3E85F6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2674C">
            <w:t>Class of 2019</w:t>
          </w:r>
        </w:sdtContent>
      </w:sdt>
    </w:p>
    <w:p w14:paraId="11B275B6" w14:textId="31FFF867" w:rsidR="00CB27C9" w:rsidRDefault="00CB27C9" w:rsidP="00CB27C9">
      <w:pPr>
        <w:pStyle w:val="NormalBodyText"/>
      </w:pPr>
      <w:r>
        <w:t xml:space="preserve">Highest Honors Student, </w:t>
      </w:r>
      <w:r w:rsidR="000D04E2">
        <w:t>7.1</w:t>
      </w:r>
      <w:r>
        <w:t xml:space="preserve"> Cumulative GP</w:t>
      </w:r>
      <w:bookmarkStart w:id="0" w:name="_GoBack"/>
      <w:bookmarkEnd w:id="0"/>
      <w:r>
        <w:t>A (4.25 on 4.0 scale)</w:t>
      </w:r>
    </w:p>
    <w:p w14:paraId="065A8C81" w14:textId="77777777" w:rsidR="00604D04" w:rsidRDefault="00604D04">
      <w:pPr>
        <w:pStyle w:val="SpaceAfter"/>
      </w:pPr>
    </w:p>
    <w:p w14:paraId="5ACCEBFB" w14:textId="77777777" w:rsidR="00604D04" w:rsidRDefault="00E2674C" w:rsidP="00334C25">
      <w:pPr>
        <w:pStyle w:val="Location"/>
        <w:tabs>
          <w:tab w:val="left" w:pos="7560"/>
        </w:tabs>
      </w:pPr>
      <w:proofErr w:type="spellStart"/>
      <w:r>
        <w:t>Jangan</w:t>
      </w:r>
      <w:proofErr w:type="spellEnd"/>
      <w:r>
        <w:t xml:space="preserve"> High School</w:t>
      </w:r>
      <w:r w:rsidR="00334C25">
        <w:tab/>
        <w:t>2015-16</w:t>
      </w:r>
      <w:r w:rsidR="00334C25">
        <w:tab/>
      </w:r>
      <w:r w:rsidR="00334C25">
        <w:tab/>
      </w:r>
    </w:p>
    <w:p w14:paraId="0285E217" w14:textId="77777777" w:rsidR="00724D82" w:rsidRDefault="00724D82">
      <w:pPr>
        <w:pStyle w:val="JobTitle"/>
      </w:pPr>
      <w:r>
        <w:t xml:space="preserve">Magnet school for </w:t>
      </w:r>
      <w:r w:rsidR="00754633">
        <w:t>math and science</w:t>
      </w:r>
    </w:p>
    <w:p w14:paraId="653F4107" w14:textId="77777777" w:rsidR="00604D04" w:rsidRPr="00754633" w:rsidRDefault="00334C25">
      <w:pPr>
        <w:pStyle w:val="JobTitle"/>
        <w:rPr>
          <w:b w:val="0"/>
        </w:rPr>
      </w:pPr>
      <w:r w:rsidRPr="00754633">
        <w:rPr>
          <w:b w:val="0"/>
        </w:rPr>
        <w:t>Busan, Korea</w:t>
      </w:r>
      <w:r w:rsidRPr="00754633">
        <w:rPr>
          <w:b w:val="0"/>
        </w:rPr>
        <w:tab/>
      </w:r>
    </w:p>
    <w:p w14:paraId="33EFA15E" w14:textId="77777777" w:rsidR="00604D04" w:rsidRDefault="00604D04" w:rsidP="00334C25">
      <w:pPr>
        <w:pStyle w:val="SpaceAfter"/>
        <w:ind w:left="0"/>
      </w:pPr>
    </w:p>
    <w:p w14:paraId="1AA1C634" w14:textId="3D77C445" w:rsidR="000D04E2" w:rsidRPr="000D04E2" w:rsidRDefault="00087C00">
      <w:pPr>
        <w:pStyle w:val="SectionHeading"/>
      </w:pPr>
      <w:r>
        <w:t>AWARDS</w:t>
      </w:r>
    </w:p>
    <w:p w14:paraId="094C657D" w14:textId="30434A2D" w:rsidR="000D04E2" w:rsidRDefault="000D04E2" w:rsidP="000D04E2">
      <w:pPr>
        <w:pStyle w:val="NormalBodyText"/>
      </w:pPr>
      <w:r>
        <w:t>Joel B.  Hayden Prize</w:t>
      </w:r>
      <w:r>
        <w:tab/>
      </w:r>
      <w:sdt>
        <w:sdtPr>
          <w:id w:val="-430207888"/>
          <w:placeholder>
            <w:docPart w:val="2817A62C8359544688F11E700AC0C0F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201</w:t>
          </w:r>
          <w:r>
            <w:t>8</w:t>
          </w:r>
        </w:sdtContent>
      </w:sdt>
    </w:p>
    <w:p w14:paraId="20816AD4" w14:textId="0F3423C5" w:rsidR="000D04E2" w:rsidRDefault="000D04E2" w:rsidP="000D04E2">
      <w:pPr>
        <w:pStyle w:val="NormalBodyText"/>
      </w:pPr>
      <w:r>
        <w:t>2</w:t>
      </w:r>
      <w:r>
        <w:rPr>
          <w:vertAlign w:val="superscript"/>
        </w:rPr>
        <w:t>n</w:t>
      </w:r>
      <w:r w:rsidRPr="00C55C57">
        <w:rPr>
          <w:vertAlign w:val="superscript"/>
        </w:rPr>
        <w:t>d</w:t>
      </w:r>
      <w:r>
        <w:t xml:space="preserve"> Place, National TEAMS Competition</w:t>
      </w:r>
      <w:r>
        <w:tab/>
      </w:r>
      <w:sdt>
        <w:sdtPr>
          <w:id w:val="-1563714718"/>
          <w:placeholder>
            <w:docPart w:val="C1B87ADE3980E0418B87FDEC9DD8D29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201</w:t>
          </w:r>
          <w:r>
            <w:t>8</w:t>
          </w:r>
        </w:sdtContent>
      </w:sdt>
    </w:p>
    <w:p w14:paraId="5FAFE0CF" w14:textId="36B16AD3" w:rsidR="00714D7E" w:rsidRDefault="00714D7E" w:rsidP="00714D7E">
      <w:pPr>
        <w:pStyle w:val="NormalBodyText"/>
      </w:pPr>
      <w:r>
        <w:t>14</w:t>
      </w:r>
      <w:r w:rsidRPr="00C55C57">
        <w:rPr>
          <w:vertAlign w:val="superscript"/>
        </w:rPr>
        <w:t>th</w:t>
      </w:r>
      <w:r>
        <w:t xml:space="preserve"> Place, </w:t>
      </w:r>
      <w:proofErr w:type="gramStart"/>
      <w:r>
        <w:t>OHMIO(</w:t>
      </w:r>
      <w:proofErr w:type="gramEnd"/>
      <w:r>
        <w:t>Ohio High School Mathematics Invitational Olympiad) Individuals</w:t>
      </w:r>
      <w:r>
        <w:tab/>
      </w:r>
      <w:sdt>
        <w:sdtPr>
          <w:id w:val="-577210502"/>
          <w:placeholder>
            <w:docPart w:val="E173D66061ED8543896D0C4F13CD6AB8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2017</w:t>
          </w:r>
        </w:sdtContent>
      </w:sdt>
    </w:p>
    <w:p w14:paraId="79505357" w14:textId="496125A8" w:rsidR="00714D7E" w:rsidRDefault="000D04E2" w:rsidP="00714D7E">
      <w:pPr>
        <w:pStyle w:val="NormalBodyText"/>
      </w:pPr>
      <w:r>
        <w:t>3</w:t>
      </w:r>
      <w:r>
        <w:rPr>
          <w:vertAlign w:val="superscript"/>
        </w:rPr>
        <w:t>r</w:t>
      </w:r>
      <w:r w:rsidR="00714D7E" w:rsidRPr="00C55C57">
        <w:rPr>
          <w:vertAlign w:val="superscript"/>
        </w:rPr>
        <w:t>d</w:t>
      </w:r>
      <w:r w:rsidR="00714D7E">
        <w:t xml:space="preserve"> Place, National TEAMS Competition</w:t>
      </w:r>
      <w:r w:rsidR="00714D7E">
        <w:tab/>
      </w:r>
      <w:sdt>
        <w:sdtPr>
          <w:id w:val="-246657402"/>
          <w:placeholder>
            <w:docPart w:val="BEA9A9F6F2D3764FBEF769C1653475DC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714D7E">
            <w:t>2017</w:t>
          </w:r>
        </w:sdtContent>
      </w:sdt>
    </w:p>
    <w:p w14:paraId="7E78D5F2" w14:textId="5A61B971" w:rsidR="00604D04" w:rsidRDefault="004417EB">
      <w:pPr>
        <w:pStyle w:val="NormalBodyText"/>
      </w:pPr>
      <w:r>
        <w:t>1</w:t>
      </w:r>
      <w:r w:rsidRPr="004417EB">
        <w:rPr>
          <w:vertAlign w:val="superscript"/>
        </w:rPr>
        <w:t>st</w:t>
      </w:r>
      <w:r>
        <w:t xml:space="preserve"> Place, City Science Fair</w:t>
      </w:r>
      <w:r w:rsidR="00C55C57">
        <w:t>(Open Research</w:t>
      </w:r>
      <w:r w:rsidR="00714D7E">
        <w:t xml:space="preserve"> – Destruction of Viral Capsids</w:t>
      </w:r>
      <w:r w:rsidR="00C55C57">
        <w:t>)</w:t>
      </w:r>
      <w:r w:rsidR="00087C00">
        <w:tab/>
      </w:r>
      <w:sdt>
        <w:sdtPr>
          <w:id w:val="275215230"/>
          <w:placeholder>
            <w:docPart w:val="5FDA9B9456C94CCC934F20655C3C115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2016</w:t>
          </w:r>
        </w:sdtContent>
      </w:sdt>
    </w:p>
    <w:p w14:paraId="4A2BA955" w14:textId="77B9F18F" w:rsidR="004417EB" w:rsidRDefault="004417EB" w:rsidP="00714D7E">
      <w:pPr>
        <w:pStyle w:val="NormalBodyText"/>
      </w:pPr>
      <w:r>
        <w:t>1</w:t>
      </w:r>
      <w:r w:rsidRPr="004417EB">
        <w:rPr>
          <w:vertAlign w:val="superscript"/>
        </w:rPr>
        <w:t>st</w:t>
      </w:r>
      <w:r>
        <w:t xml:space="preserve"> Place, City Science Fair</w:t>
      </w:r>
      <w:r w:rsidR="00C55C57">
        <w:t>(Open Research</w:t>
      </w:r>
      <w:r w:rsidR="00714D7E">
        <w:t xml:space="preserve"> – Reduction of Noise Transmission between Apartments</w:t>
      </w:r>
      <w:r w:rsidR="00C55C57">
        <w:t>)</w:t>
      </w:r>
      <w:r>
        <w:tab/>
      </w:r>
      <w:sdt>
        <w:sdtPr>
          <w:id w:val="-845396014"/>
          <w:placeholder>
            <w:docPart w:val="0F9189998E24A146BB26CFF04B88B6EA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2015</w:t>
          </w:r>
        </w:sdtContent>
      </w:sdt>
    </w:p>
    <w:p w14:paraId="080C071C" w14:textId="5F73B549" w:rsidR="004417EB" w:rsidRDefault="004417EB" w:rsidP="004417EB">
      <w:pPr>
        <w:pStyle w:val="NormalBodyText"/>
      </w:pPr>
      <w:r>
        <w:t>2</w:t>
      </w:r>
      <w:r w:rsidRPr="004417EB">
        <w:rPr>
          <w:vertAlign w:val="superscript"/>
        </w:rPr>
        <w:t>nd</w:t>
      </w:r>
      <w:r>
        <w:t xml:space="preserve"> Place, National Science Research/Debate Contest</w:t>
      </w:r>
      <w:r w:rsidR="00714D7E">
        <w:t xml:space="preserve"> – Attaining Road Visibility in Rainy Nights</w:t>
      </w:r>
      <w:r>
        <w:tab/>
      </w:r>
      <w:sdt>
        <w:sdtPr>
          <w:id w:val="-1477900474"/>
          <w:placeholder>
            <w:docPart w:val="37C3DF93FC3F31408C62BDF7D626A77F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2015</w:t>
          </w:r>
        </w:sdtContent>
      </w:sdt>
    </w:p>
    <w:p w14:paraId="1B6694F0" w14:textId="77777777" w:rsidR="00714D7E" w:rsidRDefault="00714D7E" w:rsidP="00714D7E">
      <w:pPr>
        <w:pStyle w:val="NormalBodyText"/>
      </w:pPr>
      <w:r>
        <w:t>1</w:t>
      </w:r>
      <w:r w:rsidRPr="00714D7E">
        <w:rPr>
          <w:vertAlign w:val="superscript"/>
        </w:rPr>
        <w:t>st</w:t>
      </w:r>
      <w:r>
        <w:t xml:space="preserve"> Place Winning Alliance, First Tech Challenge Korean Nationals</w:t>
      </w:r>
      <w:r>
        <w:tab/>
      </w:r>
      <w:sdt>
        <w:sdtPr>
          <w:id w:val="2142993268"/>
          <w:placeholder>
            <w:docPart w:val="9120323B8339CE429FB94309F99CF3D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2015</w:t>
          </w:r>
        </w:sdtContent>
      </w:sdt>
    </w:p>
    <w:p w14:paraId="78F38E40" w14:textId="6F41CC91" w:rsidR="00C55C57" w:rsidRDefault="00714D7E" w:rsidP="00714D7E">
      <w:pPr>
        <w:pStyle w:val="NormalBodyText"/>
      </w:pPr>
      <w:r>
        <w:t>8</w:t>
      </w:r>
      <w:r w:rsidRPr="00714D7E">
        <w:rPr>
          <w:vertAlign w:val="superscript"/>
        </w:rPr>
        <w:t>th</w:t>
      </w:r>
      <w:r>
        <w:t xml:space="preserve"> Place, World Robot Olympiad – Sochi, Russia</w:t>
      </w:r>
      <w:r w:rsidR="00C55C57">
        <w:tab/>
      </w:r>
      <w:sdt>
        <w:sdtPr>
          <w:id w:val="-296303013"/>
          <w:placeholder>
            <w:docPart w:val="892B4708DBF9A84D93496653FEF8CA62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2014</w:t>
          </w:r>
        </w:sdtContent>
      </w:sdt>
    </w:p>
    <w:p w14:paraId="7B3B46C7" w14:textId="6DA7323B" w:rsidR="00C55C57" w:rsidRDefault="00714D7E" w:rsidP="00C55C57">
      <w:pPr>
        <w:pStyle w:val="NormalBodyText"/>
      </w:pPr>
      <w:r>
        <w:t>6</w:t>
      </w:r>
      <w:r w:rsidRPr="00714D7E">
        <w:rPr>
          <w:vertAlign w:val="superscript"/>
        </w:rPr>
        <w:t>th</w:t>
      </w:r>
      <w:r>
        <w:t xml:space="preserve"> Place, World Robot Olympiad – Kuala Lumpur, Malaysia</w:t>
      </w:r>
      <w:r w:rsidR="00C55C57">
        <w:tab/>
      </w:r>
      <w:sdt>
        <w:sdtPr>
          <w:id w:val="1092289504"/>
          <w:placeholder>
            <w:docPart w:val="ED4CC170645A7441B48C2550271982D3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2012</w:t>
          </w:r>
        </w:sdtContent>
      </w:sdt>
    </w:p>
    <w:p w14:paraId="5B03534D" w14:textId="77777777" w:rsidR="00714D7E" w:rsidRDefault="00714D7E" w:rsidP="00714D7E">
      <w:pPr>
        <w:pStyle w:val="NormalBodyText"/>
      </w:pPr>
      <w:r>
        <w:t>1</w:t>
      </w:r>
      <w:r w:rsidRPr="004417EB">
        <w:rPr>
          <w:vertAlign w:val="superscript"/>
        </w:rPr>
        <w:t>st</w:t>
      </w:r>
      <w:r>
        <w:t xml:space="preserve"> Place, World Robot Olympiad – United Arab Emirates</w:t>
      </w:r>
      <w:r>
        <w:tab/>
      </w:r>
      <w:sdt>
        <w:sdtPr>
          <w:id w:val="275215226"/>
          <w:placeholder>
            <w:docPart w:val="A266D61F39A5954693564BCD7337998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2011</w:t>
          </w:r>
        </w:sdtContent>
      </w:sdt>
    </w:p>
    <w:p w14:paraId="6B56100B" w14:textId="1929AA6B" w:rsidR="00C55C57" w:rsidRDefault="00714D7E" w:rsidP="00714D7E">
      <w:pPr>
        <w:pStyle w:val="NormalBodyText"/>
      </w:pPr>
      <w:r>
        <w:t>Best Technical Robot Award, World Robot Olympiad – Manila, Philippines</w:t>
      </w:r>
      <w:r w:rsidR="00C55C57">
        <w:tab/>
      </w:r>
      <w:sdt>
        <w:sdtPr>
          <w:id w:val="353694792"/>
          <w:placeholder>
            <w:docPart w:val="3F44B903FCBBBE40B3E47177F4703A9F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2010</w:t>
          </w:r>
        </w:sdtContent>
      </w:sdt>
    </w:p>
    <w:p w14:paraId="2B7E877B" w14:textId="09DD79FC" w:rsidR="00714D7E" w:rsidRDefault="00714D7E" w:rsidP="00714D7E">
      <w:pPr>
        <w:pStyle w:val="NormalBodyText"/>
      </w:pPr>
      <w:r>
        <w:t>Team Spirit Award, First Lego League – Atlanta, USA</w:t>
      </w:r>
      <w:r>
        <w:tab/>
      </w:r>
      <w:sdt>
        <w:sdtPr>
          <w:id w:val="1076548039"/>
          <w:placeholder>
            <w:docPart w:val="080727B710134543BD31F3D9251BDE2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2006</w:t>
          </w:r>
        </w:sdtContent>
      </w:sdt>
    </w:p>
    <w:p w14:paraId="764F678B" w14:textId="0BA1458C" w:rsidR="00714D7E" w:rsidRDefault="00714D7E" w:rsidP="00714D7E">
      <w:pPr>
        <w:pStyle w:val="NormalBodyText"/>
      </w:pPr>
      <w:r>
        <w:t>Team Spirit Award, First Lego League – Eindhoven University of Technology, Netherlands</w:t>
      </w:r>
      <w:r>
        <w:tab/>
      </w:r>
      <w:sdt>
        <w:sdtPr>
          <w:id w:val="-1612124945"/>
          <w:placeholder>
            <w:docPart w:val="1BDC2A22B474FF429E060936A6F1F5B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t>2005</w:t>
          </w:r>
        </w:sdtContent>
      </w:sdt>
    </w:p>
    <w:p w14:paraId="157446FC" w14:textId="77777777" w:rsidR="00714D7E" w:rsidRDefault="00714D7E" w:rsidP="00714D7E">
      <w:pPr>
        <w:pStyle w:val="NormalBodyText"/>
      </w:pPr>
    </w:p>
    <w:p w14:paraId="37F02FED" w14:textId="5C7F2864" w:rsidR="00604D04" w:rsidRDefault="00C55C57">
      <w:pPr>
        <w:pStyle w:val="SectionHeading"/>
      </w:pPr>
      <w:r>
        <w:t>Current coursewoRK</w:t>
      </w:r>
    </w:p>
    <w:p w14:paraId="30FBE002" w14:textId="3F6C14A1" w:rsidR="000D04E2" w:rsidRPr="00754633" w:rsidRDefault="000D04E2" w:rsidP="000D04E2">
      <w:pPr>
        <w:pStyle w:val="JobTitle"/>
        <w:rPr>
          <w:b w:val="0"/>
        </w:rPr>
      </w:pPr>
      <w:r>
        <w:rPr>
          <w:b w:val="0"/>
        </w:rPr>
        <w:t xml:space="preserve">CL Postcolonial Literature and Film </w:t>
      </w:r>
      <w:r>
        <w:tab/>
      </w:r>
      <w:sdt>
        <w:sdtPr>
          <w:rPr>
            <w:b w:val="0"/>
          </w:rPr>
          <w:id w:val="-553310324"/>
          <w:placeholder>
            <w:docPart w:val="7E8213BD880BA940ADB5538B608A67A6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b w:val="0"/>
            </w:rPr>
            <w:t>2018-2019</w:t>
          </w:r>
        </w:sdtContent>
      </w:sdt>
    </w:p>
    <w:p w14:paraId="7C787156" w14:textId="7485142B" w:rsidR="000D04E2" w:rsidRDefault="000D04E2" w:rsidP="000D04E2">
      <w:pPr>
        <w:pStyle w:val="SpaceAfter"/>
      </w:pPr>
      <w:r>
        <w:t>CL Economics</w:t>
      </w:r>
      <w:r w:rsidRPr="00754633">
        <w:t xml:space="preserve"> </w:t>
      </w:r>
      <w:r>
        <w:br/>
      </w:r>
      <w:r>
        <w:t>CL Physics</w:t>
      </w:r>
      <w:r>
        <w:br/>
      </w:r>
      <w:r>
        <w:t>CL Latin</w:t>
      </w:r>
      <w:r>
        <w:br/>
      </w:r>
      <w:r>
        <w:t>CL Computer Science</w:t>
      </w:r>
      <w:r w:rsidRPr="000D04E2">
        <w:t xml:space="preserve"> </w:t>
      </w:r>
      <w:r>
        <w:br/>
      </w:r>
      <w:r>
        <w:t>Microbiology</w:t>
      </w:r>
      <w:r>
        <w:br/>
      </w:r>
      <w:r>
        <w:t>Differential Equations</w:t>
      </w:r>
    </w:p>
    <w:p w14:paraId="74AB7C2A" w14:textId="2BF4CBBB" w:rsidR="000D04E2" w:rsidRPr="00754633" w:rsidRDefault="000D04E2" w:rsidP="000D04E2">
      <w:pPr>
        <w:pStyle w:val="JobTitle"/>
        <w:rPr>
          <w:b w:val="0"/>
        </w:rPr>
      </w:pPr>
      <w:r w:rsidRPr="00334C25">
        <w:rPr>
          <w:b w:val="0"/>
        </w:rPr>
        <w:t xml:space="preserve">English: </w:t>
      </w:r>
      <w:r>
        <w:rPr>
          <w:b w:val="0"/>
        </w:rPr>
        <w:t>The American Experience</w:t>
      </w:r>
      <w:r>
        <w:tab/>
      </w:r>
      <w:sdt>
        <w:sdtPr>
          <w:rPr>
            <w:b w:val="0"/>
          </w:rPr>
          <w:id w:val="1197653667"/>
          <w:placeholder>
            <w:docPart w:val="59990A0150951D489DDFB227C2781BC6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334C25">
            <w:rPr>
              <w:b w:val="0"/>
            </w:rPr>
            <w:t>201</w:t>
          </w:r>
          <w:r>
            <w:rPr>
              <w:b w:val="0"/>
            </w:rPr>
            <w:t>7</w:t>
          </w:r>
          <w:r w:rsidRPr="00334C25">
            <w:rPr>
              <w:b w:val="0"/>
            </w:rPr>
            <w:t>-1</w:t>
          </w:r>
          <w:r>
            <w:rPr>
              <w:b w:val="0"/>
            </w:rPr>
            <w:t>8</w:t>
          </w:r>
        </w:sdtContent>
      </w:sdt>
    </w:p>
    <w:p w14:paraId="5285E2F5" w14:textId="0122AC4A" w:rsidR="000D04E2" w:rsidRDefault="000D04E2" w:rsidP="000D04E2">
      <w:pPr>
        <w:pStyle w:val="SpaceAfter"/>
      </w:pPr>
      <w:r>
        <w:t>CL United States History</w:t>
      </w:r>
      <w:r w:rsidRPr="00754633">
        <w:t xml:space="preserve"> </w:t>
      </w:r>
      <w:r>
        <w:br/>
      </w:r>
      <w:r>
        <w:t>Latin III</w:t>
      </w:r>
      <w:r>
        <w:br/>
      </w:r>
      <w:r>
        <w:t>CL Chemistry</w:t>
      </w:r>
      <w:r>
        <w:br/>
      </w:r>
      <w:r>
        <w:t>Honors Physics</w:t>
      </w:r>
      <w:r>
        <w:br/>
      </w:r>
      <w:r>
        <w:t>Non-</w:t>
      </w:r>
      <w:proofErr w:type="spellStart"/>
      <w:r>
        <w:t>Eucledian</w:t>
      </w:r>
      <w:proofErr w:type="spellEnd"/>
      <w:r>
        <w:t xml:space="preserve"> </w:t>
      </w:r>
      <w:proofErr w:type="spellStart"/>
      <w:r>
        <w:t>Gemetry</w:t>
      </w:r>
      <w:proofErr w:type="spellEnd"/>
      <w:r w:rsidRPr="000D04E2">
        <w:t xml:space="preserve"> </w:t>
      </w:r>
      <w:r>
        <w:br/>
      </w:r>
      <w:r>
        <w:t>Linear Algebra</w:t>
      </w:r>
      <w:r>
        <w:br/>
      </w:r>
      <w:r>
        <w:t>Compass</w:t>
      </w:r>
    </w:p>
    <w:p w14:paraId="146B6DA5" w14:textId="77777777" w:rsidR="00604D04" w:rsidRPr="00CB27C9" w:rsidRDefault="00CB27C9">
      <w:pPr>
        <w:pStyle w:val="Location"/>
      </w:pPr>
      <w:r w:rsidRPr="00CB27C9">
        <w:t>English: The Fall</w:t>
      </w:r>
    </w:p>
    <w:p w14:paraId="7859FE8C" w14:textId="77777777" w:rsidR="00604D04" w:rsidRPr="00CB27C9" w:rsidRDefault="00CB27C9">
      <w:pPr>
        <w:pStyle w:val="JobTitle"/>
        <w:rPr>
          <w:b w:val="0"/>
        </w:rPr>
      </w:pPr>
      <w:r w:rsidRPr="00CB27C9">
        <w:rPr>
          <w:b w:val="0"/>
        </w:rPr>
        <w:t>Modern World History</w:t>
      </w:r>
      <w:r w:rsidR="00087C00" w:rsidRPr="00CB27C9">
        <w:rPr>
          <w:b w:val="0"/>
        </w:rPr>
        <w:tab/>
      </w:r>
      <w:sdt>
        <w:sdtPr>
          <w:rPr>
            <w:b w:val="0"/>
          </w:rPr>
          <w:id w:val="275215262"/>
          <w:placeholder>
            <w:docPart w:val="3A9A122B920244C99E127D5B16A110B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b w:val="0"/>
            </w:rPr>
            <w:t>2016-17</w:t>
          </w:r>
        </w:sdtContent>
      </w:sdt>
    </w:p>
    <w:p w14:paraId="2F873620" w14:textId="77777777" w:rsidR="00CB27C9" w:rsidRPr="00CB27C9" w:rsidRDefault="00CB27C9" w:rsidP="00CB27C9">
      <w:pPr>
        <w:pStyle w:val="SpaceAfter"/>
      </w:pPr>
      <w:r w:rsidRPr="00CB27C9">
        <w:t>Latin II</w:t>
      </w:r>
      <w:r>
        <w:br/>
        <w:t>AP Calculus BC</w:t>
      </w:r>
      <w:r>
        <w:br/>
        <w:t>AP Statistics</w:t>
      </w:r>
      <w:r>
        <w:br/>
        <w:t>Cancer Immunology</w:t>
      </w:r>
      <w:r>
        <w:br/>
        <w:t>Chemistry Honors</w:t>
      </w:r>
    </w:p>
    <w:p w14:paraId="71342770" w14:textId="77777777" w:rsidR="00604D04" w:rsidRPr="00754633" w:rsidRDefault="00334C25" w:rsidP="00754633">
      <w:pPr>
        <w:pStyle w:val="JobTitle"/>
        <w:rPr>
          <w:b w:val="0"/>
        </w:rPr>
      </w:pPr>
      <w:r w:rsidRPr="00334C25">
        <w:rPr>
          <w:b w:val="0"/>
        </w:rPr>
        <w:t>English: The Journey</w:t>
      </w:r>
      <w:r w:rsidR="00087C00">
        <w:tab/>
      </w:r>
      <w:sdt>
        <w:sdtPr>
          <w:rPr>
            <w:b w:val="0"/>
          </w:rPr>
          <w:id w:val="275215266"/>
          <w:placeholder>
            <w:docPart w:val="DA557D074346418D8F5DA1C82573A58E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334C25">
            <w:rPr>
              <w:b w:val="0"/>
            </w:rPr>
            <w:t>2015-16</w:t>
          </w:r>
        </w:sdtContent>
      </w:sdt>
    </w:p>
    <w:p w14:paraId="78D9EE44" w14:textId="77777777" w:rsidR="00604D04" w:rsidRDefault="00754633" w:rsidP="009C0259">
      <w:pPr>
        <w:pStyle w:val="SpaceAfter"/>
      </w:pPr>
      <w:r>
        <w:lastRenderedPageBreak/>
        <w:t>Ancient World History</w:t>
      </w:r>
      <w:r w:rsidRPr="00754633">
        <w:t xml:space="preserve"> </w:t>
      </w:r>
      <w:r>
        <w:br/>
      </w:r>
      <w:r w:rsidR="009C0259">
        <w:t xml:space="preserve">Accelerated </w:t>
      </w:r>
      <w:proofErr w:type="spellStart"/>
      <w:r w:rsidR="009C0259">
        <w:t>Precalc</w:t>
      </w:r>
      <w:proofErr w:type="spellEnd"/>
      <w:r w:rsidR="009C0259">
        <w:t>/Calculus</w:t>
      </w:r>
      <w:r>
        <w:br/>
      </w:r>
      <w:r w:rsidR="009C0259">
        <w:t>Biology</w:t>
      </w:r>
      <w:r>
        <w:br/>
      </w:r>
      <w:r w:rsidR="009C0259">
        <w:t>Orchestra</w:t>
      </w:r>
      <w:r>
        <w:br/>
      </w:r>
      <w:r w:rsidR="009C0259">
        <w:t>Art 1</w:t>
      </w:r>
    </w:p>
    <w:p w14:paraId="5B96AD33" w14:textId="4BFF1523" w:rsidR="00604D04" w:rsidRDefault="00334C25">
      <w:pPr>
        <w:pStyle w:val="SectionHeading"/>
      </w:pPr>
      <w:r>
        <w:t>Work experience</w:t>
      </w:r>
    </w:p>
    <w:p w14:paraId="13DAB908" w14:textId="77777777" w:rsidR="000D04E2" w:rsidRDefault="000D04E2">
      <w:pPr>
        <w:pStyle w:val="SectionHeading"/>
      </w:pPr>
    </w:p>
    <w:p w14:paraId="5CB2FBC0" w14:textId="70BAF1F5" w:rsidR="000D04E2" w:rsidRDefault="000D04E2" w:rsidP="000D04E2">
      <w:pPr>
        <w:pStyle w:val="Location"/>
      </w:pPr>
      <w:proofErr w:type="gramStart"/>
      <w:r>
        <w:t>NCMIR(</w:t>
      </w:r>
      <w:proofErr w:type="gramEnd"/>
      <w:r>
        <w:t>National Center for Microscopy and Imaging Research)</w:t>
      </w:r>
    </w:p>
    <w:p w14:paraId="5970D1E2" w14:textId="1B788D4D" w:rsidR="000D04E2" w:rsidRDefault="000D04E2" w:rsidP="000D04E2">
      <w:pPr>
        <w:pStyle w:val="JobTitle"/>
        <w:ind w:left="0"/>
      </w:pPr>
      <w:r>
        <w:tab/>
      </w:r>
      <w:sdt>
        <w:sdtPr>
          <w:id w:val="1928619898"/>
          <w:placeholder>
            <w:docPart w:val="EF2670C8A03C9548B3F18824D555C333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>
            <w:t>201</w:t>
          </w:r>
          <w:r>
            <w:t>7.</w:t>
          </w:r>
          <w:r>
            <w:t xml:space="preserve"> 0</w:t>
          </w:r>
          <w:r>
            <w:t>7</w:t>
          </w:r>
        </w:sdtContent>
      </w:sdt>
      <w:r>
        <w:t xml:space="preserve"> </w:t>
      </w:r>
      <w:r>
        <w:t>~</w:t>
      </w:r>
    </w:p>
    <w:p w14:paraId="2EBD9144" w14:textId="395A93BD" w:rsidR="000D04E2" w:rsidRDefault="000D04E2" w:rsidP="000D04E2">
      <w:pPr>
        <w:pStyle w:val="SpaceAfter"/>
      </w:pPr>
      <w:r>
        <w:t>“</w:t>
      </w:r>
      <w:r w:rsidR="00B96F90">
        <w:t>Contacts between Endoplasmic Reticulum and Other Membranes in Neurons</w:t>
      </w:r>
      <w:r>
        <w:t>”</w:t>
      </w:r>
    </w:p>
    <w:p w14:paraId="3E7F592A" w14:textId="77777777" w:rsidR="00604D04" w:rsidRDefault="004003E0">
      <w:pPr>
        <w:pStyle w:val="Location"/>
      </w:pPr>
      <w:proofErr w:type="gramStart"/>
      <w:r>
        <w:t>UNIST(</w:t>
      </w:r>
      <w:proofErr w:type="gramEnd"/>
      <w:r>
        <w:t>Ulsan National Institute of Science and Technology) Protein Engineering Lab, Busan, Korea</w:t>
      </w:r>
    </w:p>
    <w:p w14:paraId="368C7FB8" w14:textId="77777777" w:rsidR="00604D04" w:rsidRDefault="009C0259">
      <w:pPr>
        <w:pStyle w:val="JobTitle"/>
      </w:pPr>
      <w:r>
        <w:t>Intern</w:t>
      </w:r>
      <w:r w:rsidR="00087C00">
        <w:tab/>
      </w:r>
      <w:sdt>
        <w:sdtPr>
          <w:id w:val="275215280"/>
          <w:placeholder>
            <w:docPart w:val="0DBF50FD2B704643932C5BF4F17329C2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4003E0">
            <w:t>2015. 02</w:t>
          </w:r>
        </w:sdtContent>
      </w:sdt>
      <w:r w:rsidR="00087C00">
        <w:t xml:space="preserve"> – </w:t>
      </w:r>
      <w:sdt>
        <w:sdtPr>
          <w:id w:val="275215282"/>
          <w:placeholder>
            <w:docPart w:val="1FC3C237E105487B9B9189A7CE8F221F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4003E0">
            <w:t>2016. 01</w:t>
          </w:r>
        </w:sdtContent>
      </w:sdt>
    </w:p>
    <w:p w14:paraId="470C790E" w14:textId="08808214" w:rsidR="00604D04" w:rsidRDefault="004417EB">
      <w:pPr>
        <w:pStyle w:val="SpaceAfter"/>
      </w:pPr>
      <w:r>
        <w:t>“Development of a Fusion Nano Probe using A</w:t>
      </w:r>
      <w:r w:rsidR="004003E0">
        <w:t>ffibody”</w:t>
      </w:r>
    </w:p>
    <w:p w14:paraId="583D6561" w14:textId="46671A39" w:rsidR="00681680" w:rsidRDefault="004003E0">
      <w:pPr>
        <w:pStyle w:val="SectionHeading"/>
      </w:pPr>
      <w:r>
        <w:t xml:space="preserve">projects </w:t>
      </w:r>
      <w:r w:rsidR="00087C00">
        <w:t>AND PAPERS</w:t>
      </w:r>
    </w:p>
    <w:p w14:paraId="46E324C8" w14:textId="44AB304A" w:rsidR="00604D04" w:rsidRDefault="004417EB" w:rsidP="004417EB">
      <w:pPr>
        <w:pStyle w:val="ItalicHeading"/>
      </w:pPr>
      <w:r>
        <w:t xml:space="preserve">Destruction of </w:t>
      </w:r>
      <w:r w:rsidR="000927CD">
        <w:t>Viral</w:t>
      </w:r>
      <w:r>
        <w:t xml:space="preserve"> Capsid through the Application of Polyhedral Structure</w:t>
      </w:r>
      <w:r w:rsidR="00087C00">
        <w:tab/>
      </w:r>
      <w:sdt>
        <w:sdtPr>
          <w:id w:val="275215311"/>
          <w:placeholder>
            <w:docPart w:val="66DC0A6D604A49329F78CA544C5E602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2016</w:t>
          </w:r>
        </w:sdtContent>
      </w:sdt>
    </w:p>
    <w:p w14:paraId="0CD65004" w14:textId="29E70F82" w:rsidR="00604D04" w:rsidRDefault="004417EB" w:rsidP="004417EB">
      <w:pPr>
        <w:pStyle w:val="ItalicHeading"/>
      </w:pPr>
      <w:r>
        <w:t>Attaining Visibility of Car Lanes</w:t>
      </w:r>
      <w:r w:rsidR="000927CD">
        <w:t xml:space="preserve"> with</w:t>
      </w:r>
      <w:r>
        <w:t xml:space="preserve"> LED</w:t>
      </w:r>
      <w:r w:rsidR="000927CD">
        <w:t xml:space="preserve"> in Rainy Nights</w:t>
      </w:r>
      <w:r>
        <w:tab/>
      </w:r>
      <w:r>
        <w:tab/>
      </w:r>
      <w:r>
        <w:tab/>
      </w:r>
      <w:sdt>
        <w:sdtPr>
          <w:id w:val="277298032"/>
          <w:placeholder>
            <w:docPart w:val="642390497D3D42B2A6FB202762F0F5D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2015</w:t>
          </w:r>
        </w:sdtContent>
      </w:sdt>
    </w:p>
    <w:p w14:paraId="54A058F1" w14:textId="4405C66B" w:rsidR="004417EB" w:rsidRDefault="004417EB" w:rsidP="004417EB">
      <w:pPr>
        <w:pStyle w:val="ItalicHeading"/>
      </w:pPr>
      <w:r>
        <w:t xml:space="preserve">Scientific Solutions to Reduce Noise Transmission </w:t>
      </w:r>
      <w:r>
        <w:rPr>
          <w:lang w:eastAsia="ko-KR"/>
        </w:rPr>
        <w:t>in Apartments</w:t>
      </w:r>
      <w:r>
        <w:tab/>
      </w:r>
      <w:r>
        <w:tab/>
      </w:r>
      <w:sdt>
        <w:sdtPr>
          <w:id w:val="-421030515"/>
          <w:placeholder>
            <w:docPart w:val="08AB766504C90D4184AEEB92E085259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2015</w:t>
          </w:r>
        </w:sdtContent>
      </w:sdt>
    </w:p>
    <w:p w14:paraId="2DD04147" w14:textId="1CFE06C9" w:rsidR="004417EB" w:rsidRDefault="004417EB" w:rsidP="004417EB">
      <w:pPr>
        <w:pStyle w:val="ItalicHeading"/>
      </w:pPr>
      <w:r>
        <w:t>Correlation between Hand Hygiene Status and Germs</w:t>
      </w:r>
      <w:r>
        <w:tab/>
      </w:r>
      <w:r>
        <w:tab/>
      </w:r>
      <w:r>
        <w:tab/>
      </w:r>
      <w:sdt>
        <w:sdtPr>
          <w:id w:val="476031570"/>
          <w:placeholder>
            <w:docPart w:val="7183A5C404B8A0439D8DE835080716E7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2013</w:t>
          </w:r>
        </w:sdtContent>
      </w:sdt>
    </w:p>
    <w:p w14:paraId="44C95CBC" w14:textId="42EA78A4" w:rsidR="004417EB" w:rsidRDefault="004417EB" w:rsidP="004417EB">
      <w:pPr>
        <w:pStyle w:val="ItalicHeading"/>
      </w:pPr>
      <w:r>
        <w:t>Common Beverages’ Effect on Tooth Health</w:t>
      </w:r>
      <w:r>
        <w:tab/>
      </w:r>
      <w:r>
        <w:tab/>
      </w:r>
      <w:r>
        <w:tab/>
      </w:r>
      <w:r>
        <w:tab/>
      </w:r>
      <w:sdt>
        <w:sdtPr>
          <w:id w:val="1001315009"/>
          <w:placeholder>
            <w:docPart w:val="DD0907E9A6353A48B0B7E026AE9F369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t>2012</w:t>
          </w:r>
        </w:sdtContent>
      </w:sdt>
    </w:p>
    <w:p w14:paraId="14C86579" w14:textId="4034B473" w:rsidR="00604D04" w:rsidRDefault="00604D04">
      <w:pPr>
        <w:pStyle w:val="ItalicHeading"/>
      </w:pPr>
    </w:p>
    <w:p w14:paraId="2AAE6147" w14:textId="77777777" w:rsidR="00604D04" w:rsidRDefault="00087C00">
      <w:pPr>
        <w:pStyle w:val="SectionHeading"/>
      </w:pPr>
      <w:r>
        <w:t>LANGUAGES</w:t>
      </w:r>
    </w:p>
    <w:p w14:paraId="7ED6B35C" w14:textId="77777777" w:rsidR="00604D04" w:rsidRDefault="00334C25">
      <w:pPr>
        <w:pStyle w:val="NormalBodyText"/>
      </w:pPr>
      <w:r>
        <w:t>Korean-Native Language</w:t>
      </w:r>
    </w:p>
    <w:p w14:paraId="0DABD712" w14:textId="77777777" w:rsidR="00334C25" w:rsidRDefault="00334C25" w:rsidP="00334C25">
      <w:pPr>
        <w:pStyle w:val="NormalBodyText"/>
      </w:pPr>
      <w:r>
        <w:t>English-speak fluently and read/write with high proficiency</w:t>
      </w:r>
    </w:p>
    <w:p w14:paraId="146690C1" w14:textId="77777777" w:rsidR="00334C25" w:rsidRDefault="00334C25" w:rsidP="00334C25">
      <w:pPr>
        <w:pStyle w:val="NormalBodyText"/>
      </w:pPr>
      <w:r>
        <w:t>Chinese-speak, read, write with competence</w:t>
      </w:r>
    </w:p>
    <w:p w14:paraId="3DCBECF8" w14:textId="77777777" w:rsidR="00604D04" w:rsidRDefault="00604D04">
      <w:pPr>
        <w:pStyle w:val="NormalBodyText"/>
      </w:pPr>
    </w:p>
    <w:sectPr w:rsidR="00604D04">
      <w:headerReference w:type="defaul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28799" w14:textId="77777777" w:rsidR="00DC2E91" w:rsidRDefault="00DC2E91">
      <w:pPr>
        <w:spacing w:line="240" w:lineRule="auto"/>
      </w:pPr>
      <w:r>
        <w:separator/>
      </w:r>
    </w:p>
  </w:endnote>
  <w:endnote w:type="continuationSeparator" w:id="0">
    <w:p w14:paraId="2BB33A69" w14:textId="77777777" w:rsidR="00DC2E91" w:rsidRDefault="00DC2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4AD4" w14:textId="77777777" w:rsidR="00DC2E91" w:rsidRDefault="00DC2E91">
      <w:pPr>
        <w:spacing w:line="240" w:lineRule="auto"/>
      </w:pPr>
      <w:r>
        <w:separator/>
      </w:r>
    </w:p>
  </w:footnote>
  <w:footnote w:type="continuationSeparator" w:id="0">
    <w:p w14:paraId="17F2EC3B" w14:textId="77777777" w:rsidR="00DC2E91" w:rsidRDefault="00DC2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B013A" w14:textId="77777777" w:rsidR="00604D04" w:rsidRDefault="00DC2E91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2674C">
          <w:t>Jihyeon Je</w:t>
        </w:r>
      </w:sdtContent>
    </w:sdt>
    <w:r w:rsidR="00087C00">
      <w:tab/>
      <w:t xml:space="preserve">Page </w:t>
    </w:r>
    <w:r w:rsidR="00087C00">
      <w:fldChar w:fldCharType="begin"/>
    </w:r>
    <w:r w:rsidR="00087C00">
      <w:instrText xml:space="preserve"> PAGE   \* MERGEFORMAT </w:instrText>
    </w:r>
    <w:r w:rsidR="00087C00">
      <w:fldChar w:fldCharType="separate"/>
    </w:r>
    <w:r w:rsidR="00681680">
      <w:rPr>
        <w:noProof/>
      </w:rPr>
      <w:t>2</w:t>
    </w:r>
    <w:r w:rsidR="00087C0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FD8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E0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E64F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DFE9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NjQ3tDQzNjczNDdT0lEKTi0uzszPAykwqgUAhtdPRiwAAAA="/>
  </w:docVars>
  <w:rsids>
    <w:rsidRoot w:val="00025B94"/>
    <w:rsid w:val="00025B94"/>
    <w:rsid w:val="00087C00"/>
    <w:rsid w:val="000927CD"/>
    <w:rsid w:val="000D04E2"/>
    <w:rsid w:val="00334C25"/>
    <w:rsid w:val="004003E0"/>
    <w:rsid w:val="004417EB"/>
    <w:rsid w:val="005B6456"/>
    <w:rsid w:val="005C1EC7"/>
    <w:rsid w:val="00604D04"/>
    <w:rsid w:val="00681680"/>
    <w:rsid w:val="006E3735"/>
    <w:rsid w:val="00714D7E"/>
    <w:rsid w:val="00724D82"/>
    <w:rsid w:val="00754633"/>
    <w:rsid w:val="0082334A"/>
    <w:rsid w:val="009B0DB5"/>
    <w:rsid w:val="009C0259"/>
    <w:rsid w:val="00B96F90"/>
    <w:rsid w:val="00C55C57"/>
    <w:rsid w:val="00CB27C9"/>
    <w:rsid w:val="00DC2E91"/>
    <w:rsid w:val="00E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330F47"/>
  <w15:docId w15:val="{C6DFF23E-A82A-48A3-9115-C7A7FF92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arryb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4A70A2BFF244698E5F69986F56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6259A-0757-410B-B845-EEB048860A24}"/>
      </w:docPartPr>
      <w:docPartBody>
        <w:p w:rsidR="004E5EDD" w:rsidRDefault="000B789B">
          <w:pPr>
            <w:pStyle w:val="764A70A2BFF244698E5F69986F566364"/>
          </w:pPr>
          <w:r>
            <w:t>[your name]</w:t>
          </w:r>
        </w:p>
      </w:docPartBody>
    </w:docPart>
    <w:docPart>
      <w:docPartPr>
        <w:name w:val="AEAFFB12D4E041B88C57F2C2CA3E8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D7857-BFAC-4C8D-BFB1-9563D7133D5D}"/>
      </w:docPartPr>
      <w:docPartBody>
        <w:p w:rsidR="004E5EDD" w:rsidRDefault="000B789B">
          <w:pPr>
            <w:pStyle w:val="AEAFFB12D4E041B88C57F2C2CA3E85F6"/>
          </w:pPr>
          <w:r>
            <w:t>[Pick the Year]</w:t>
          </w:r>
        </w:p>
      </w:docPartBody>
    </w:docPart>
    <w:docPart>
      <w:docPartPr>
        <w:name w:val="5FDA9B9456C94CCC934F20655C3C1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5462B-26A7-47FE-9216-B0420B919707}"/>
      </w:docPartPr>
      <w:docPartBody>
        <w:p w:rsidR="004E5EDD" w:rsidRDefault="000B789B">
          <w:pPr>
            <w:pStyle w:val="5FDA9B9456C94CCC934F20655C3C1155"/>
          </w:pPr>
          <w:r>
            <w:t>[Start Date]</w:t>
          </w:r>
        </w:p>
      </w:docPartBody>
    </w:docPart>
    <w:docPart>
      <w:docPartPr>
        <w:name w:val="3A9A122B920244C99E127D5B16A11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4046-D866-4709-B552-38FBB2B5BCA1}"/>
      </w:docPartPr>
      <w:docPartBody>
        <w:p w:rsidR="004E5EDD" w:rsidRDefault="000B789B">
          <w:pPr>
            <w:pStyle w:val="3A9A122B920244C99E127D5B16A110BC"/>
          </w:pPr>
          <w:r>
            <w:t>[Pick the Year]</w:t>
          </w:r>
        </w:p>
      </w:docPartBody>
    </w:docPart>
    <w:docPart>
      <w:docPartPr>
        <w:name w:val="DA557D074346418D8F5DA1C82573A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382E4-5779-45B4-9A50-DAEACBE48390}"/>
      </w:docPartPr>
      <w:docPartBody>
        <w:p w:rsidR="004E5EDD" w:rsidRDefault="000B789B">
          <w:pPr>
            <w:pStyle w:val="DA557D074346418D8F5DA1C82573A58E"/>
          </w:pPr>
          <w:r>
            <w:t>[Pick the Year]</w:t>
          </w:r>
        </w:p>
      </w:docPartBody>
    </w:docPart>
    <w:docPart>
      <w:docPartPr>
        <w:name w:val="0DBF50FD2B704643932C5BF4F173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CB55D-6918-44C2-BE9F-832BBC86E71B}"/>
      </w:docPartPr>
      <w:docPartBody>
        <w:p w:rsidR="004E5EDD" w:rsidRDefault="000B789B">
          <w:pPr>
            <w:pStyle w:val="0DBF50FD2B704643932C5BF4F17329C2"/>
          </w:pPr>
          <w:r>
            <w:t>[Start Date]</w:t>
          </w:r>
        </w:p>
      </w:docPartBody>
    </w:docPart>
    <w:docPart>
      <w:docPartPr>
        <w:name w:val="1FC3C237E105487B9B9189A7CE8F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99140-AC67-4E75-AA01-054F4BDA1561}"/>
      </w:docPartPr>
      <w:docPartBody>
        <w:p w:rsidR="004E5EDD" w:rsidRDefault="000B789B">
          <w:pPr>
            <w:pStyle w:val="1FC3C237E105487B9B9189A7CE8F221F"/>
          </w:pPr>
          <w:r>
            <w:t>[End Date]</w:t>
          </w:r>
        </w:p>
      </w:docPartBody>
    </w:docPart>
    <w:docPart>
      <w:docPartPr>
        <w:name w:val="66DC0A6D604A49329F78CA544C5E6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4B87A-F3D9-41F0-8BF2-239454CD35ED}"/>
      </w:docPartPr>
      <w:docPartBody>
        <w:p w:rsidR="004E5EDD" w:rsidRDefault="000B789B">
          <w:pPr>
            <w:pStyle w:val="66DC0A6D604A49329F78CA544C5E6029"/>
          </w:pPr>
          <w:r>
            <w:t>[Pick the Year]</w:t>
          </w:r>
        </w:p>
      </w:docPartBody>
    </w:docPart>
    <w:docPart>
      <w:docPartPr>
        <w:name w:val="642390497D3D42B2A6FB202762F0F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BBE1C-4088-425A-89FC-813AC26C4D80}"/>
      </w:docPartPr>
      <w:docPartBody>
        <w:p w:rsidR="004E5EDD" w:rsidRDefault="000B789B">
          <w:pPr>
            <w:pStyle w:val="642390497D3D42B2A6FB202762F0F5DC"/>
          </w:pPr>
          <w:r>
            <w:t>[Pick the Year]</w:t>
          </w:r>
        </w:p>
      </w:docPartBody>
    </w:docPart>
    <w:docPart>
      <w:docPartPr>
        <w:name w:val="08AB766504C90D4184AEEB92E0852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AD7E0-559F-6843-8BBE-7A01D402369B}"/>
      </w:docPartPr>
      <w:docPartBody>
        <w:p w:rsidR="002130D6" w:rsidRDefault="00D51DDE" w:rsidP="00D51DDE">
          <w:pPr>
            <w:pStyle w:val="08AB766504C90D4184AEEB92E0852590"/>
          </w:pPr>
          <w:r>
            <w:t>[Pick the Year]</w:t>
          </w:r>
        </w:p>
      </w:docPartBody>
    </w:docPart>
    <w:docPart>
      <w:docPartPr>
        <w:name w:val="7183A5C404B8A0439D8DE83508071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D3024-7F1F-754A-8294-0794FC23E29B}"/>
      </w:docPartPr>
      <w:docPartBody>
        <w:p w:rsidR="002130D6" w:rsidRDefault="00D51DDE" w:rsidP="00D51DDE">
          <w:pPr>
            <w:pStyle w:val="7183A5C404B8A0439D8DE835080716E7"/>
          </w:pPr>
          <w:r>
            <w:t>[Pick the Year]</w:t>
          </w:r>
        </w:p>
      </w:docPartBody>
    </w:docPart>
    <w:docPart>
      <w:docPartPr>
        <w:name w:val="DD0907E9A6353A48B0B7E026AE9F3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3C96C-FBAB-6B41-AB77-00BE6E343F27}"/>
      </w:docPartPr>
      <w:docPartBody>
        <w:p w:rsidR="002130D6" w:rsidRDefault="00D51DDE" w:rsidP="00D51DDE">
          <w:pPr>
            <w:pStyle w:val="DD0907E9A6353A48B0B7E026AE9F3691"/>
          </w:pPr>
          <w:r>
            <w:t>[Pick the Year]</w:t>
          </w:r>
        </w:p>
      </w:docPartBody>
    </w:docPart>
    <w:docPart>
      <w:docPartPr>
        <w:name w:val="0F9189998E24A146BB26CFF04B88B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1935C-62CF-EE41-99CB-586762489CD0}"/>
      </w:docPartPr>
      <w:docPartBody>
        <w:p w:rsidR="002130D6" w:rsidRDefault="00D51DDE" w:rsidP="00D51DDE">
          <w:pPr>
            <w:pStyle w:val="0F9189998E24A146BB26CFF04B88B6EA"/>
          </w:pPr>
          <w:r>
            <w:t>[Start Date]</w:t>
          </w:r>
        </w:p>
      </w:docPartBody>
    </w:docPart>
    <w:docPart>
      <w:docPartPr>
        <w:name w:val="37C3DF93FC3F31408C62BDF7D626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B4DFD-7A0B-CF43-AD01-BB7C4E841CCF}"/>
      </w:docPartPr>
      <w:docPartBody>
        <w:p w:rsidR="002130D6" w:rsidRDefault="00D51DDE" w:rsidP="00D51DDE">
          <w:pPr>
            <w:pStyle w:val="37C3DF93FC3F31408C62BDF7D626A77F"/>
          </w:pPr>
          <w:r>
            <w:t>[Start Date]</w:t>
          </w:r>
        </w:p>
      </w:docPartBody>
    </w:docPart>
    <w:docPart>
      <w:docPartPr>
        <w:name w:val="892B4708DBF9A84D93496653FEF8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921EB-3B6E-B74A-AE25-1761800E7688}"/>
      </w:docPartPr>
      <w:docPartBody>
        <w:p w:rsidR="002130D6" w:rsidRDefault="00D51DDE" w:rsidP="00D51DDE">
          <w:pPr>
            <w:pStyle w:val="892B4708DBF9A84D93496653FEF8CA62"/>
          </w:pPr>
          <w:r>
            <w:t>[Start Date]</w:t>
          </w:r>
        </w:p>
      </w:docPartBody>
    </w:docPart>
    <w:docPart>
      <w:docPartPr>
        <w:name w:val="ED4CC170645A7441B48C255027198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E3061-035F-B84F-B775-4DC854F108E3}"/>
      </w:docPartPr>
      <w:docPartBody>
        <w:p w:rsidR="002130D6" w:rsidRDefault="00D51DDE" w:rsidP="00D51DDE">
          <w:pPr>
            <w:pStyle w:val="ED4CC170645A7441B48C2550271982D3"/>
          </w:pPr>
          <w:r>
            <w:t>[Start Date]</w:t>
          </w:r>
        </w:p>
      </w:docPartBody>
    </w:docPart>
    <w:docPart>
      <w:docPartPr>
        <w:name w:val="3F44B903FCBBBE40B3E47177F4703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7833-0F22-6140-9A19-56DC129433BF}"/>
      </w:docPartPr>
      <w:docPartBody>
        <w:p w:rsidR="002130D6" w:rsidRDefault="00D51DDE" w:rsidP="00D51DDE">
          <w:pPr>
            <w:pStyle w:val="3F44B903FCBBBE40B3E47177F4703A9F"/>
          </w:pPr>
          <w:r>
            <w:t>[Start Date]</w:t>
          </w:r>
        </w:p>
      </w:docPartBody>
    </w:docPart>
    <w:docPart>
      <w:docPartPr>
        <w:name w:val="E173D66061ED8543896D0C4F13CD6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FCBB7-CBDB-B747-85F3-D2E6176AC5F4}"/>
      </w:docPartPr>
      <w:docPartBody>
        <w:p w:rsidR="002130D6" w:rsidRDefault="00D51DDE" w:rsidP="00D51DDE">
          <w:pPr>
            <w:pStyle w:val="E173D66061ED8543896D0C4F13CD6AB8"/>
          </w:pPr>
          <w:r>
            <w:t>[Start Date]</w:t>
          </w:r>
        </w:p>
      </w:docPartBody>
    </w:docPart>
    <w:docPart>
      <w:docPartPr>
        <w:name w:val="BEA9A9F6F2D3764FBEF769C165347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41AAC-7711-9C49-ACF8-FBF5748C6FBD}"/>
      </w:docPartPr>
      <w:docPartBody>
        <w:p w:rsidR="002130D6" w:rsidRDefault="00D51DDE" w:rsidP="00D51DDE">
          <w:pPr>
            <w:pStyle w:val="BEA9A9F6F2D3764FBEF769C1653475DC"/>
          </w:pPr>
          <w:r>
            <w:t>[Start Date]</w:t>
          </w:r>
        </w:p>
      </w:docPartBody>
    </w:docPart>
    <w:docPart>
      <w:docPartPr>
        <w:name w:val="A266D61F39A5954693564BCD73379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4E348-6CE3-EA45-BDD7-3333B3E5ECD4}"/>
      </w:docPartPr>
      <w:docPartBody>
        <w:p w:rsidR="002130D6" w:rsidRDefault="00D51DDE" w:rsidP="00D51DDE">
          <w:pPr>
            <w:pStyle w:val="A266D61F39A5954693564BCD73379981"/>
          </w:pPr>
          <w:r>
            <w:t>[Start Date]</w:t>
          </w:r>
        </w:p>
      </w:docPartBody>
    </w:docPart>
    <w:docPart>
      <w:docPartPr>
        <w:name w:val="9120323B8339CE429FB94309F99C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5431-6918-D94E-BA25-BAE93E44C23D}"/>
      </w:docPartPr>
      <w:docPartBody>
        <w:p w:rsidR="002130D6" w:rsidRDefault="00D51DDE" w:rsidP="00D51DDE">
          <w:pPr>
            <w:pStyle w:val="9120323B8339CE429FB94309F99CF3D1"/>
          </w:pPr>
          <w:r>
            <w:t>[Start Date]</w:t>
          </w:r>
        </w:p>
      </w:docPartBody>
    </w:docPart>
    <w:docPart>
      <w:docPartPr>
        <w:name w:val="080727B710134543BD31F3D9251BD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FC5B1-F9BA-3840-B9A5-9E2C0CDBCD08}"/>
      </w:docPartPr>
      <w:docPartBody>
        <w:p w:rsidR="002130D6" w:rsidRDefault="00D51DDE" w:rsidP="00D51DDE">
          <w:pPr>
            <w:pStyle w:val="080727B710134543BD31F3D9251BDE2E"/>
          </w:pPr>
          <w:r>
            <w:t>[Start Date]</w:t>
          </w:r>
        </w:p>
      </w:docPartBody>
    </w:docPart>
    <w:docPart>
      <w:docPartPr>
        <w:name w:val="1BDC2A22B474FF429E060936A6F1F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5A625-08F0-ED4B-ADE3-7A320EE41327}"/>
      </w:docPartPr>
      <w:docPartBody>
        <w:p w:rsidR="002130D6" w:rsidRDefault="00D51DDE" w:rsidP="00D51DDE">
          <w:pPr>
            <w:pStyle w:val="1BDC2A22B474FF429E060936A6F1F5B1"/>
          </w:pPr>
          <w:r>
            <w:t>[Start Date]</w:t>
          </w:r>
        </w:p>
      </w:docPartBody>
    </w:docPart>
    <w:docPart>
      <w:docPartPr>
        <w:name w:val="2817A62C8359544688F11E700AC0C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D1C41-6FC3-5C4D-88E0-CA4BCF65C7C4}"/>
      </w:docPartPr>
      <w:docPartBody>
        <w:p w:rsidR="00000000" w:rsidRDefault="002130D6" w:rsidP="002130D6">
          <w:pPr>
            <w:pStyle w:val="2817A62C8359544688F11E700AC0C0F6"/>
          </w:pPr>
          <w:r>
            <w:t>[Start Date]</w:t>
          </w:r>
        </w:p>
      </w:docPartBody>
    </w:docPart>
    <w:docPart>
      <w:docPartPr>
        <w:name w:val="C1B87ADE3980E0418B87FDEC9DD8D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491-1ADA-7243-9F65-7CA080AE5B5C}"/>
      </w:docPartPr>
      <w:docPartBody>
        <w:p w:rsidR="00000000" w:rsidRDefault="002130D6" w:rsidP="002130D6">
          <w:pPr>
            <w:pStyle w:val="C1B87ADE3980E0418B87FDEC9DD8D29E"/>
          </w:pPr>
          <w:r>
            <w:t>[Start Date]</w:t>
          </w:r>
        </w:p>
      </w:docPartBody>
    </w:docPart>
    <w:docPart>
      <w:docPartPr>
        <w:name w:val="59990A0150951D489DDFB227C2781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706B2-1DF1-E844-80CF-2D239994765D}"/>
      </w:docPartPr>
      <w:docPartBody>
        <w:p w:rsidR="00000000" w:rsidRDefault="002130D6" w:rsidP="002130D6">
          <w:pPr>
            <w:pStyle w:val="59990A0150951D489DDFB227C2781BC6"/>
          </w:pPr>
          <w:r>
            <w:t>[Pick the Year]</w:t>
          </w:r>
        </w:p>
      </w:docPartBody>
    </w:docPart>
    <w:docPart>
      <w:docPartPr>
        <w:name w:val="7E8213BD880BA940ADB5538B608A6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E741C-74FE-CC4A-889B-232382DD18AA}"/>
      </w:docPartPr>
      <w:docPartBody>
        <w:p w:rsidR="00000000" w:rsidRDefault="002130D6" w:rsidP="002130D6">
          <w:pPr>
            <w:pStyle w:val="7E8213BD880BA940ADB5538B608A67A6"/>
          </w:pPr>
          <w:r>
            <w:t>[Pick the Year]</w:t>
          </w:r>
        </w:p>
      </w:docPartBody>
    </w:docPart>
    <w:docPart>
      <w:docPartPr>
        <w:name w:val="EF2670C8A03C9548B3F18824D555C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59C81-A0C0-B84E-B6B6-2708E4CACDB1}"/>
      </w:docPartPr>
      <w:docPartBody>
        <w:p w:rsidR="00000000" w:rsidRDefault="002130D6" w:rsidP="002130D6">
          <w:pPr>
            <w:pStyle w:val="EF2670C8A03C9548B3F18824D555C333"/>
          </w:pPr>
          <w:r>
            <w:t>[Start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9B"/>
    <w:rsid w:val="000B789B"/>
    <w:rsid w:val="002130D6"/>
    <w:rsid w:val="004A1086"/>
    <w:rsid w:val="004E5EDD"/>
    <w:rsid w:val="00D4188B"/>
    <w:rsid w:val="00D51DDE"/>
    <w:rsid w:val="00D92EAE"/>
    <w:rsid w:val="00F0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4A70A2BFF244698E5F69986F566364">
    <w:name w:val="764A70A2BFF244698E5F69986F566364"/>
  </w:style>
  <w:style w:type="paragraph" w:customStyle="1" w:styleId="8EBCF9FFBA4542DAAA0EBE9A94B11539">
    <w:name w:val="8EBCF9FFBA4542DAAA0EBE9A94B11539"/>
  </w:style>
  <w:style w:type="paragraph" w:customStyle="1" w:styleId="76C17E0014154F4A8AAAD77031632D08">
    <w:name w:val="76C17E0014154F4A8AAAD77031632D08"/>
  </w:style>
  <w:style w:type="paragraph" w:customStyle="1" w:styleId="54BB8B1BC7AA4D22855B02F2A8B3D5B6">
    <w:name w:val="54BB8B1BC7AA4D22855B02F2A8B3D5B6"/>
  </w:style>
  <w:style w:type="paragraph" w:customStyle="1" w:styleId="B40C7907FAAF404387E9124BF73378ED">
    <w:name w:val="B40C7907FAAF404387E9124BF73378ED"/>
  </w:style>
  <w:style w:type="paragraph" w:customStyle="1" w:styleId="428E825102F14A69996AC770A735B9E3">
    <w:name w:val="428E825102F14A69996AC770A735B9E3"/>
  </w:style>
  <w:style w:type="paragraph" w:customStyle="1" w:styleId="C93F60B0F00B4509AC0E38A6700B1D60">
    <w:name w:val="C93F60B0F00B4509AC0E38A6700B1D60"/>
  </w:style>
  <w:style w:type="paragraph" w:customStyle="1" w:styleId="AEAFFB12D4E041B88C57F2C2CA3E85F6">
    <w:name w:val="AEAFFB12D4E041B88C57F2C2CA3E85F6"/>
  </w:style>
  <w:style w:type="paragraph" w:customStyle="1" w:styleId="0B26BF252CA8417CACEE9DBD5B5DAEF2">
    <w:name w:val="0B26BF252CA8417CACEE9DBD5B5DAEF2"/>
  </w:style>
  <w:style w:type="paragraph" w:customStyle="1" w:styleId="6A0ABBF1DA404D8CB7AB9DDE5305498B">
    <w:name w:val="6A0ABBF1DA404D8CB7AB9DDE5305498B"/>
  </w:style>
  <w:style w:type="paragraph" w:customStyle="1" w:styleId="C88C0613AFC04ADFB1D2CBF54D460418">
    <w:name w:val="C88C0613AFC04ADFB1D2CBF54D460418"/>
  </w:style>
  <w:style w:type="paragraph" w:customStyle="1" w:styleId="4542F81B070A4F3A9E015A77235BE906">
    <w:name w:val="4542F81B070A4F3A9E015A77235BE906"/>
  </w:style>
  <w:style w:type="paragraph" w:customStyle="1" w:styleId="BD7D90C2DAF04401AB08E50CBF72870A">
    <w:name w:val="BD7D90C2DAF04401AB08E50CBF72870A"/>
  </w:style>
  <w:style w:type="paragraph" w:customStyle="1" w:styleId="AA1B699E4EF540138D1DFD8533363BA8">
    <w:name w:val="AA1B699E4EF540138D1DFD8533363BA8"/>
  </w:style>
  <w:style w:type="paragraph" w:customStyle="1" w:styleId="9F26FB2CAF47407B9BD17B703B2327F7">
    <w:name w:val="9F26FB2CAF47407B9BD17B703B2327F7"/>
  </w:style>
  <w:style w:type="paragraph" w:customStyle="1" w:styleId="8BF4C171BBBF4C18B3952A8B8C4446A2">
    <w:name w:val="8BF4C171BBBF4C18B3952A8B8C4446A2"/>
  </w:style>
  <w:style w:type="paragraph" w:customStyle="1" w:styleId="53D754209F6B4C09B1D01426663C9F3D">
    <w:name w:val="53D754209F6B4C09B1D01426663C9F3D"/>
  </w:style>
  <w:style w:type="paragraph" w:customStyle="1" w:styleId="592F894714C54384B56140718C869643">
    <w:name w:val="592F894714C54384B56140718C869643"/>
  </w:style>
  <w:style w:type="paragraph" w:customStyle="1" w:styleId="F1B09C4EAEC947D1AF55A32FED97B4E2">
    <w:name w:val="F1B09C4EAEC947D1AF55A32FED97B4E2"/>
  </w:style>
  <w:style w:type="paragraph" w:customStyle="1" w:styleId="83B842482E874088A0A2E2702656B225">
    <w:name w:val="83B842482E874088A0A2E2702656B225"/>
  </w:style>
  <w:style w:type="paragraph" w:customStyle="1" w:styleId="68DB3DD7592E49118E3024CAA8A8CBDA">
    <w:name w:val="68DB3DD7592E49118E3024CAA8A8CBDA"/>
  </w:style>
  <w:style w:type="paragraph" w:customStyle="1" w:styleId="74C14C15BA434513B8476B3F031D1A1A">
    <w:name w:val="74C14C15BA434513B8476B3F031D1A1A"/>
  </w:style>
  <w:style w:type="paragraph" w:customStyle="1" w:styleId="041451767909442599FE6B39196DBD25">
    <w:name w:val="041451767909442599FE6B39196DBD25"/>
  </w:style>
  <w:style w:type="paragraph" w:customStyle="1" w:styleId="5593DF7CBD47446D86D3BE5B38118E7F">
    <w:name w:val="5593DF7CBD47446D86D3BE5B38118E7F"/>
  </w:style>
  <w:style w:type="paragraph" w:customStyle="1" w:styleId="5FDA9B9456C94CCC934F20655C3C1155">
    <w:name w:val="5FDA9B9456C94CCC934F20655C3C1155"/>
  </w:style>
  <w:style w:type="paragraph" w:customStyle="1" w:styleId="42F97652A60043038658018A25AC7505">
    <w:name w:val="42F97652A60043038658018A25AC7505"/>
  </w:style>
  <w:style w:type="paragraph" w:customStyle="1" w:styleId="BB315C5C47D44D3C9699E572ECD5916E">
    <w:name w:val="BB315C5C47D44D3C9699E572ECD5916E"/>
  </w:style>
  <w:style w:type="paragraph" w:customStyle="1" w:styleId="2449F033310E44A69F93FF5DED80E705">
    <w:name w:val="2449F033310E44A69F93FF5DED80E705"/>
  </w:style>
  <w:style w:type="paragraph" w:customStyle="1" w:styleId="F25E920FEA8C4C45ABD6E826E284083E">
    <w:name w:val="F25E920FEA8C4C45ABD6E826E284083E"/>
  </w:style>
  <w:style w:type="paragraph" w:customStyle="1" w:styleId="1D780F7FD36E4E76B9B8F3FAC660B6F2">
    <w:name w:val="1D780F7FD36E4E76B9B8F3FAC660B6F2"/>
  </w:style>
  <w:style w:type="paragraph" w:customStyle="1" w:styleId="78D2200F632F420A82643066CF2E9DBC">
    <w:name w:val="78D2200F632F420A82643066CF2E9DBC"/>
  </w:style>
  <w:style w:type="paragraph" w:customStyle="1" w:styleId="3A9A122B920244C99E127D5B16A110BC">
    <w:name w:val="3A9A122B920244C99E127D5B16A110BC"/>
  </w:style>
  <w:style w:type="paragraph" w:customStyle="1" w:styleId="2961FA11141749C4A1ED09AE0BFC7B2F">
    <w:name w:val="2961FA11141749C4A1ED09AE0BFC7B2F"/>
  </w:style>
  <w:style w:type="paragraph" w:customStyle="1" w:styleId="B39EE0D4FC38474C94D57F5570ED9A44">
    <w:name w:val="B39EE0D4FC38474C94D57F5570ED9A44"/>
  </w:style>
  <w:style w:type="paragraph" w:customStyle="1" w:styleId="DA557D074346418D8F5DA1C82573A58E">
    <w:name w:val="DA557D074346418D8F5DA1C82573A58E"/>
  </w:style>
  <w:style w:type="paragraph" w:customStyle="1" w:styleId="08F2AB71464D41DC98FF67F35476BA30">
    <w:name w:val="08F2AB71464D41DC98FF67F35476BA30"/>
  </w:style>
  <w:style w:type="paragraph" w:customStyle="1" w:styleId="E5F91693CDCE4AFE8DA559A337B3122C">
    <w:name w:val="E5F91693CDCE4AFE8DA559A337B3122C"/>
  </w:style>
  <w:style w:type="paragraph" w:customStyle="1" w:styleId="EDF44E55B88544FFA188F107E26CB260">
    <w:name w:val="EDF44E55B88544FFA188F107E26CB260"/>
  </w:style>
  <w:style w:type="paragraph" w:customStyle="1" w:styleId="A24D27445902445E861E6286BF0F83C5">
    <w:name w:val="A24D27445902445E861E6286BF0F83C5"/>
  </w:style>
  <w:style w:type="paragraph" w:customStyle="1" w:styleId="332B2892E1364CAA847D5DE2DCB0FF00">
    <w:name w:val="332B2892E1364CAA847D5DE2DCB0FF00"/>
  </w:style>
  <w:style w:type="paragraph" w:customStyle="1" w:styleId="F95E8FFAAE824F9D85CED9353C3BE685">
    <w:name w:val="F95E8FFAAE824F9D85CED9353C3BE685"/>
  </w:style>
  <w:style w:type="paragraph" w:customStyle="1" w:styleId="5511AC45EF3A4C24B1D1242AD725BD9A">
    <w:name w:val="5511AC45EF3A4C24B1D1242AD725BD9A"/>
  </w:style>
  <w:style w:type="paragraph" w:customStyle="1" w:styleId="D0A0B5747DC941B1A7F8DB004FD23B4A">
    <w:name w:val="D0A0B5747DC941B1A7F8DB004FD23B4A"/>
  </w:style>
  <w:style w:type="paragraph" w:customStyle="1" w:styleId="590E0830EA7643B19C8AD5E4424FB303">
    <w:name w:val="590E0830EA7643B19C8AD5E4424FB303"/>
  </w:style>
  <w:style w:type="paragraph" w:customStyle="1" w:styleId="0DBF50FD2B704643932C5BF4F17329C2">
    <w:name w:val="0DBF50FD2B704643932C5BF4F17329C2"/>
  </w:style>
  <w:style w:type="paragraph" w:customStyle="1" w:styleId="1FC3C237E105487B9B9189A7CE8F221F">
    <w:name w:val="1FC3C237E105487B9B9189A7CE8F221F"/>
  </w:style>
  <w:style w:type="paragraph" w:customStyle="1" w:styleId="F603A9095FFF433D98A125BF65A66556">
    <w:name w:val="F603A9095FFF433D98A125BF65A66556"/>
  </w:style>
  <w:style w:type="paragraph" w:customStyle="1" w:styleId="87FC047A6A264C0B9AFA686196A02BB1">
    <w:name w:val="87FC047A6A264C0B9AFA686196A02BB1"/>
  </w:style>
  <w:style w:type="paragraph" w:customStyle="1" w:styleId="5F93FD52F31149E7A7AFCABE5E8C5AC5">
    <w:name w:val="5F93FD52F31149E7A7AFCABE5E8C5AC5"/>
  </w:style>
  <w:style w:type="paragraph" w:customStyle="1" w:styleId="B8EC942685D44845958AC9E8176DE2B8">
    <w:name w:val="B8EC942685D44845958AC9E8176DE2B8"/>
  </w:style>
  <w:style w:type="paragraph" w:customStyle="1" w:styleId="70D733666C014218B15970309FE7338F">
    <w:name w:val="70D733666C014218B15970309FE7338F"/>
  </w:style>
  <w:style w:type="paragraph" w:customStyle="1" w:styleId="BC46181E9A5145728A4249961765579D">
    <w:name w:val="BC46181E9A5145728A4249961765579D"/>
  </w:style>
  <w:style w:type="paragraph" w:customStyle="1" w:styleId="13368C9F658D44CB9BA4B970F5C14086">
    <w:name w:val="13368C9F658D44CB9BA4B970F5C14086"/>
  </w:style>
  <w:style w:type="paragraph" w:customStyle="1" w:styleId="041C9DC700A048BA9A507053064F7A8D">
    <w:name w:val="041C9DC700A048BA9A507053064F7A8D"/>
  </w:style>
  <w:style w:type="paragraph" w:customStyle="1" w:styleId="E30ECF57A34748D5A2D45C09A1870BFA">
    <w:name w:val="E30ECF57A34748D5A2D45C09A1870BFA"/>
  </w:style>
  <w:style w:type="paragraph" w:customStyle="1" w:styleId="4EDD5FA604844BB78B71269EFADFD7F3">
    <w:name w:val="4EDD5FA604844BB78B71269EFADFD7F3"/>
  </w:style>
  <w:style w:type="paragraph" w:customStyle="1" w:styleId="037E3D0F764845DBA58739474082CD12">
    <w:name w:val="037E3D0F764845DBA58739474082CD12"/>
  </w:style>
  <w:style w:type="paragraph" w:customStyle="1" w:styleId="029C191704C34F0E8927294A1A8F3CF1">
    <w:name w:val="029C191704C34F0E8927294A1A8F3CF1"/>
  </w:style>
  <w:style w:type="paragraph" w:customStyle="1" w:styleId="31C51A78CFCC4B9A9900F09F0E0DEC60">
    <w:name w:val="31C51A78CFCC4B9A9900F09F0E0DEC60"/>
  </w:style>
  <w:style w:type="paragraph" w:customStyle="1" w:styleId="56B6CC1BC45D4382960DCBB6C9A386BF">
    <w:name w:val="56B6CC1BC45D4382960DCBB6C9A386BF"/>
  </w:style>
  <w:style w:type="paragraph" w:customStyle="1" w:styleId="5CF1A507CFDA47E88C9967DAD0952850">
    <w:name w:val="5CF1A507CFDA47E88C9967DAD0952850"/>
  </w:style>
  <w:style w:type="paragraph" w:customStyle="1" w:styleId="6113A12C3A3248249A96369ABA3F5366">
    <w:name w:val="6113A12C3A3248249A96369ABA3F5366"/>
  </w:style>
  <w:style w:type="paragraph" w:customStyle="1" w:styleId="66DC0A6D604A49329F78CA544C5E6029">
    <w:name w:val="66DC0A6D604A49329F78CA544C5E6029"/>
  </w:style>
  <w:style w:type="paragraph" w:customStyle="1" w:styleId="94D0B78573AE4B6CA9ACDC8CBFFAA79E">
    <w:name w:val="94D0B78573AE4B6CA9ACDC8CBFFAA79E"/>
  </w:style>
  <w:style w:type="paragraph" w:customStyle="1" w:styleId="7B3382F1347A42FC96A2695F94461BCE">
    <w:name w:val="7B3382F1347A42FC96A2695F94461BCE"/>
  </w:style>
  <w:style w:type="paragraph" w:customStyle="1" w:styleId="642390497D3D42B2A6FB202762F0F5DC">
    <w:name w:val="642390497D3D42B2A6FB202762F0F5DC"/>
  </w:style>
  <w:style w:type="paragraph" w:customStyle="1" w:styleId="100CB633B812465E894247444659F7BA">
    <w:name w:val="100CB633B812465E894247444659F7BA"/>
  </w:style>
  <w:style w:type="paragraph" w:customStyle="1" w:styleId="BE32A11614DC45E2A8A88F9926B76FC2">
    <w:name w:val="BE32A11614DC45E2A8A88F9926B76FC2"/>
  </w:style>
  <w:style w:type="paragraph" w:customStyle="1" w:styleId="65E8804B50EC485AADEB41DE88FA734C">
    <w:name w:val="65E8804B50EC485AADEB41DE88FA734C"/>
  </w:style>
  <w:style w:type="paragraph" w:customStyle="1" w:styleId="400FAC6F24B34FB695B293B236F7338B">
    <w:name w:val="400FAC6F24B34FB695B293B236F7338B"/>
  </w:style>
  <w:style w:type="paragraph" w:customStyle="1" w:styleId="E43CCAB14BFD4697AB6EFEB9E9FC952C">
    <w:name w:val="E43CCAB14BFD4697AB6EFEB9E9FC952C"/>
  </w:style>
  <w:style w:type="paragraph" w:customStyle="1" w:styleId="23F70BEE453A4447A5F981216FEEB3AF">
    <w:name w:val="23F70BEE453A4447A5F981216FEEB3AF"/>
  </w:style>
  <w:style w:type="paragraph" w:customStyle="1" w:styleId="38FA01F09D1C4E1EA5792806E77C74AC">
    <w:name w:val="38FA01F09D1C4E1EA5792806E77C74AC"/>
  </w:style>
  <w:style w:type="paragraph" w:customStyle="1" w:styleId="9A9DEC0560924C348D7F64EBBE1A07BF">
    <w:name w:val="9A9DEC0560924C348D7F64EBBE1A07BF"/>
  </w:style>
  <w:style w:type="paragraph" w:customStyle="1" w:styleId="F9CCEDF306DA44BA97978CB7F05ADFBF">
    <w:name w:val="F9CCEDF306DA44BA97978CB7F05ADFBF"/>
  </w:style>
  <w:style w:type="paragraph" w:customStyle="1" w:styleId="775340318DCC4E34BE5E9E6806E194F8">
    <w:name w:val="775340318DCC4E34BE5E9E6806E194F8"/>
    <w:rsid w:val="004E5EDD"/>
  </w:style>
  <w:style w:type="paragraph" w:customStyle="1" w:styleId="08AB766504C90D4184AEEB92E0852590">
    <w:name w:val="08AB766504C90D4184AEEB92E0852590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7183A5C404B8A0439D8DE835080716E7">
    <w:name w:val="7183A5C404B8A0439D8DE835080716E7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DD0907E9A6353A48B0B7E026AE9F3691">
    <w:name w:val="DD0907E9A6353A48B0B7E026AE9F3691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C1BCE6B67E69E543A1A055C3D0779B14">
    <w:name w:val="C1BCE6B67E69E543A1A055C3D0779B14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D404261A04AF0B44ADE46E75B4A0B876">
    <w:name w:val="D404261A04AF0B44ADE46E75B4A0B876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FE5DF31391B91B42A934BF3FA06DF239">
    <w:name w:val="FE5DF31391B91B42A934BF3FA06DF239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6369687863505941A31001965FEC661C">
    <w:name w:val="6369687863505941A31001965FEC661C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B69A3049A57BF0458AB4AE2954170BF3">
    <w:name w:val="B69A3049A57BF0458AB4AE2954170BF3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0F9189998E24A146BB26CFF04B88B6EA">
    <w:name w:val="0F9189998E24A146BB26CFF04B88B6EA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37C3DF93FC3F31408C62BDF7D626A77F">
    <w:name w:val="37C3DF93FC3F31408C62BDF7D626A77F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F65D32D6028D8E4AA8F2EAABF46E19F8">
    <w:name w:val="F65D32D6028D8E4AA8F2EAABF46E19F8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F4D93282EB3B7444AFAF137FC9B6806D">
    <w:name w:val="F4D93282EB3B7444AFAF137FC9B6806D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61F353F8FBC30D4D9F7A546596209B00">
    <w:name w:val="61F353F8FBC30D4D9F7A546596209B00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7EF877644E195944978DC066EB63C97C">
    <w:name w:val="7EF877644E195944978DC066EB63C97C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06A00C4BB9275547AFE356DC8E71E3D7">
    <w:name w:val="06A00C4BB9275547AFE356DC8E71E3D7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1A53F9C9D54FFD4891566ED9DF5E3329">
    <w:name w:val="1A53F9C9D54FFD4891566ED9DF5E3329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892B4708DBF9A84D93496653FEF8CA62">
    <w:name w:val="892B4708DBF9A84D93496653FEF8CA62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ED4CC170645A7441B48C2550271982D3">
    <w:name w:val="ED4CC170645A7441B48C2550271982D3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3F44B903FCBBBE40B3E47177F4703A9F">
    <w:name w:val="3F44B903FCBBBE40B3E47177F4703A9F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51F3BCD86288EB42A537650428091DB3">
    <w:name w:val="51F3BCD86288EB42A537650428091DB3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B79B3B62CC45B74AA3B8A0BCA3118086">
    <w:name w:val="B79B3B62CC45B74AA3B8A0BCA3118086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0F864648FBF87E4F8D2B146A380763EF">
    <w:name w:val="0F864648FBF87E4F8D2B146A380763EF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A957F331FC25B14798ABBE6E95EB36A0">
    <w:name w:val="A957F331FC25B14798ABBE6E95EB36A0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E173D66061ED8543896D0C4F13CD6AB8">
    <w:name w:val="E173D66061ED8543896D0C4F13CD6AB8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BEA9A9F6F2D3764FBEF769C1653475DC">
    <w:name w:val="BEA9A9F6F2D3764FBEF769C1653475DC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A266D61F39A5954693564BCD73379981">
    <w:name w:val="A266D61F39A5954693564BCD73379981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9120323B8339CE429FB94309F99CF3D1">
    <w:name w:val="9120323B8339CE429FB94309F99CF3D1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080727B710134543BD31F3D9251BDE2E">
    <w:name w:val="080727B710134543BD31F3D9251BDE2E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1BDC2A22B474FF429E060936A6F1F5B1">
    <w:name w:val="1BDC2A22B474FF429E060936A6F1F5B1"/>
    <w:rsid w:val="00D51DDE"/>
    <w:pPr>
      <w:spacing w:after="0" w:line="240" w:lineRule="auto"/>
    </w:pPr>
    <w:rPr>
      <w:sz w:val="24"/>
      <w:szCs w:val="24"/>
      <w:lang w:eastAsia="ko-KR"/>
    </w:rPr>
  </w:style>
  <w:style w:type="paragraph" w:customStyle="1" w:styleId="2817A62C8359544688F11E700AC0C0F6">
    <w:name w:val="2817A62C8359544688F11E700AC0C0F6"/>
    <w:rsid w:val="002130D6"/>
    <w:pPr>
      <w:spacing w:after="0" w:line="240" w:lineRule="auto"/>
    </w:pPr>
    <w:rPr>
      <w:sz w:val="24"/>
      <w:szCs w:val="24"/>
      <w:lang w:eastAsia="ko-KR"/>
    </w:rPr>
  </w:style>
  <w:style w:type="paragraph" w:customStyle="1" w:styleId="703253D5A988D0448A8762FAC179CE7C">
    <w:name w:val="703253D5A988D0448A8762FAC179CE7C"/>
    <w:rsid w:val="002130D6"/>
    <w:pPr>
      <w:spacing w:after="0" w:line="240" w:lineRule="auto"/>
    </w:pPr>
    <w:rPr>
      <w:sz w:val="24"/>
      <w:szCs w:val="24"/>
      <w:lang w:eastAsia="ko-KR"/>
    </w:rPr>
  </w:style>
  <w:style w:type="paragraph" w:customStyle="1" w:styleId="60C338A0609E3D4BB7807E32F178A986">
    <w:name w:val="60C338A0609E3D4BB7807E32F178A986"/>
    <w:rsid w:val="002130D6"/>
    <w:pPr>
      <w:spacing w:after="0" w:line="240" w:lineRule="auto"/>
    </w:pPr>
    <w:rPr>
      <w:sz w:val="24"/>
      <w:szCs w:val="24"/>
      <w:lang w:eastAsia="ko-KR"/>
    </w:rPr>
  </w:style>
  <w:style w:type="paragraph" w:customStyle="1" w:styleId="C1B87ADE3980E0418B87FDEC9DD8D29E">
    <w:name w:val="C1B87ADE3980E0418B87FDEC9DD8D29E"/>
    <w:rsid w:val="002130D6"/>
    <w:pPr>
      <w:spacing w:after="0" w:line="240" w:lineRule="auto"/>
    </w:pPr>
    <w:rPr>
      <w:sz w:val="24"/>
      <w:szCs w:val="24"/>
      <w:lang w:eastAsia="ko-KR"/>
    </w:rPr>
  </w:style>
  <w:style w:type="paragraph" w:customStyle="1" w:styleId="59990A0150951D489DDFB227C2781BC6">
    <w:name w:val="59990A0150951D489DDFB227C2781BC6"/>
    <w:rsid w:val="002130D6"/>
    <w:pPr>
      <w:spacing w:after="0" w:line="240" w:lineRule="auto"/>
    </w:pPr>
    <w:rPr>
      <w:sz w:val="24"/>
      <w:szCs w:val="24"/>
      <w:lang w:eastAsia="ko-KR"/>
    </w:rPr>
  </w:style>
  <w:style w:type="paragraph" w:customStyle="1" w:styleId="7E8213BD880BA940ADB5538B608A67A6">
    <w:name w:val="7E8213BD880BA940ADB5538B608A67A6"/>
    <w:rsid w:val="002130D6"/>
    <w:pPr>
      <w:spacing w:after="0" w:line="240" w:lineRule="auto"/>
    </w:pPr>
    <w:rPr>
      <w:sz w:val="24"/>
      <w:szCs w:val="24"/>
      <w:lang w:eastAsia="ko-KR"/>
    </w:rPr>
  </w:style>
  <w:style w:type="paragraph" w:customStyle="1" w:styleId="EF2670C8A03C9548B3F18824D555C333">
    <w:name w:val="EF2670C8A03C9548B3F18824D555C333"/>
    <w:rsid w:val="002130D6"/>
    <w:pPr>
      <w:spacing w:after="0" w:line="240" w:lineRule="auto"/>
    </w:pPr>
    <w:rPr>
      <w:sz w:val="24"/>
      <w:szCs w:val="24"/>
      <w:lang w:eastAsia="ko-KR"/>
    </w:rPr>
  </w:style>
  <w:style w:type="paragraph" w:customStyle="1" w:styleId="96801D4D21F45547B6494B438364BC6D">
    <w:name w:val="96801D4D21F45547B6494B438364BC6D"/>
    <w:rsid w:val="002130D6"/>
    <w:pPr>
      <w:spacing w:after="0" w:line="240" w:lineRule="auto"/>
    </w:pPr>
    <w:rPr>
      <w:sz w:val="24"/>
      <w:szCs w:val="24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C:\Users\barryb\AppData\Roaming\Microsoft\Templates\Curriculum vitae.dotx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Jihyeon Je</dc:creator>
  <cp:keywords/>
  <cp:lastModifiedBy>Jihyeon Je</cp:lastModifiedBy>
  <cp:revision>3</cp:revision>
  <cp:lastPrinted>2006-08-01T17:47:00Z</cp:lastPrinted>
  <dcterms:created xsi:type="dcterms:W3CDTF">2018-10-16T15:08:00Z</dcterms:created>
  <dcterms:modified xsi:type="dcterms:W3CDTF">2018-10-16T15:09:00Z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